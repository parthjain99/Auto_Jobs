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29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80"/>
        <w:gridCol w:w="7019"/>
      </w:tblGrid>
      <w:tr w:rsidR="00D12619" w:rsidRPr="00AF550A" w14:paraId="61388502" w14:textId="77777777" w:rsidTr="00D12619">
        <w:trPr>
          <w:trHeight w:val="6732"/>
          <w:jc w:val="center"/>
        </w:trPr>
        <w:tc>
          <w:tcPr>
            <w:tcW w:w="3780" w:type="dxa"/>
            <w:shd w:val="clear" w:color="auto" w:fill="auto"/>
          </w:tcPr>
          <w:p w14:paraId="4E88B8B6" w14:textId="77777777" w:rsidR="009551D0" w:rsidRPr="00AF550A" w:rsidRDefault="009551D0" w:rsidP="00C713C3">
            <w:pPr>
              <w:pStyle w:val="Heading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14:paraId="6E230BF6" w14:textId="77777777" w:rsidR="00862259" w:rsidRPr="00AF550A" w:rsidRDefault="00862259" w:rsidP="000D56F3">
            <w:pPr>
              <w:pStyle w:val="Heading2"/>
              <w:spacing w:line="360" w:lineRule="auto"/>
              <w:rPr>
                <w:rFonts w:ascii="Calibri" w:hAnsi="Calibri" w:cs="Calibri"/>
                <w:noProof/>
                <w:sz w:val="40"/>
                <w:szCs w:val="40"/>
                <w:lang w:val="en-AU" w:eastAsia="en-AU"/>
              </w:rPr>
            </w:pPr>
            <w:proofErr w:type="spellStart"/>
            <w:r w:rsidRPr="00AF550A">
              <w:rPr>
                <w:rFonts w:ascii="Calibri" w:hAnsi="Calibri" w:cs="Calibri"/>
                <w:sz w:val="40"/>
                <w:szCs w:val="40"/>
              </w:rPr>
              <w:t>Parth</w:t>
            </w:r>
            <w:proofErr w:type="spellEnd"/>
            <w:r w:rsidRPr="00AF550A">
              <w:rPr>
                <w:rFonts w:ascii="Calibri" w:hAnsi="Calibri" w:cs="Calibri"/>
                <w:sz w:val="40"/>
                <w:szCs w:val="40"/>
              </w:rPr>
              <w:t xml:space="preserve"> Jain</w:t>
            </w:r>
            <w:r w:rsidRPr="00AF550A">
              <w:rPr>
                <w:rFonts w:ascii="Calibri" w:hAnsi="Calibri" w:cs="Calibri"/>
                <w:noProof/>
                <w:sz w:val="40"/>
                <w:szCs w:val="40"/>
                <w:lang w:val="en-AU" w:eastAsia="en-AU"/>
              </w:rPr>
              <w:t xml:space="preserve"> </w:t>
            </w:r>
          </w:p>
          <w:p w14:paraId="518EC125" w14:textId="73914F3A" w:rsidR="00862259" w:rsidRPr="00AF550A" w:rsidRDefault="004C01A8" w:rsidP="000D56F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>Software Developer</w:t>
            </w:r>
          </w:p>
          <w:p w14:paraId="6C948E1E" w14:textId="77777777" w:rsidR="00CE045A" w:rsidRPr="00AF550A" w:rsidRDefault="00CE045A" w:rsidP="00CE045A">
            <w:pPr>
              <w:pStyle w:val="Heading2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8A7B344" w14:textId="3C2A4CC2" w:rsidR="004C01A8" w:rsidRPr="00AF550A" w:rsidRDefault="00000000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hyperlink r:id="rId11" w:history="1">
              <w:r w:rsidR="00C45ADE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parth.hc.jain@gmail.com</w:t>
              </w:r>
            </w:hyperlink>
          </w:p>
          <w:p w14:paraId="1A1D0166" w14:textId="3E16B843" w:rsidR="006B2490" w:rsidRPr="00AF550A" w:rsidRDefault="00000000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hyperlink r:id="rId12" w:history="1">
              <w:r w:rsidR="006B2490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linkedin.com/in/</w:t>
              </w:r>
              <w:proofErr w:type="spellStart"/>
              <w:r w:rsidR="006B2490" w:rsidRPr="00AF550A">
                <w:rPr>
                  <w:rStyle w:val="Hyperlink"/>
                  <w:rFonts w:ascii="Calibri" w:hAnsi="Calibri" w:cs="Calibri"/>
                  <w:color w:val="000000" w:themeColor="text1"/>
                  <w:sz w:val="24"/>
                  <w:szCs w:val="24"/>
                </w:rPr>
                <w:t>parthhjain</w:t>
              </w:r>
              <w:proofErr w:type="spellEnd"/>
            </w:hyperlink>
            <w:r w:rsidR="006B2490" w:rsidRPr="00AF550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5CB5A21" w14:textId="7547815F" w:rsidR="006B2490" w:rsidRPr="00AF550A" w:rsidRDefault="009070C3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 xml:space="preserve">+1 </w:t>
            </w:r>
            <w:r w:rsidR="006B2490" w:rsidRPr="00AF550A">
              <w:rPr>
                <w:rFonts w:ascii="Calibri" w:hAnsi="Calibri" w:cs="Calibri"/>
                <w:sz w:val="24"/>
                <w:szCs w:val="24"/>
              </w:rPr>
              <w:t xml:space="preserve">848-437-1922 </w:t>
            </w:r>
          </w:p>
          <w:p w14:paraId="454D870B" w14:textId="4BB7ADBB" w:rsidR="006B2490" w:rsidRPr="00AF550A" w:rsidRDefault="005F29A2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 w:rsidRPr="00AF550A">
              <w:rPr>
                <w:rFonts w:ascii="Calibri" w:hAnsi="Calibri" w:cs="Calibri"/>
                <w:sz w:val="24"/>
                <w:szCs w:val="24"/>
              </w:rPr>
              <w:t>Sunnyvale, CA</w:t>
            </w:r>
          </w:p>
          <w:p w14:paraId="4A428FC8" w14:textId="77777777" w:rsidR="00CE045A" w:rsidRPr="00AF550A" w:rsidRDefault="00CE045A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692BCE0" w14:textId="77777777" w:rsidR="002D6898" w:rsidRPr="00AF550A" w:rsidRDefault="002D6898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9" w:type="dxa"/>
            <w:vMerge w:val="restart"/>
            <w:shd w:val="clear" w:color="auto" w:fill="auto"/>
          </w:tcPr>
          <w:p w14:paraId="06F3331B" w14:textId="19119C58" w:rsidR="000E3E00" w:rsidRPr="00AF550A" w:rsidRDefault="000E3E00" w:rsidP="00D12619">
            <w:pPr>
              <w:ind w:left="-506" w:right="-417"/>
              <w:rPr>
                <w:rFonts w:ascii="Calibri" w:hAnsi="Calibri" w:cs="Calibri"/>
                <w:color w:val="auto"/>
                <w:sz w:val="22"/>
                <w:szCs w:val="22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F550A">
              <w:rPr>
                <w:rFonts w:ascii="Calibri" w:hAnsi="Calibri" w:cs="Calibri"/>
                <w:sz w:val="22"/>
                <w:szCs w:val="22"/>
              </w:rPr>
              <w:t xml:space="preserve">Dear </w:t>
            </w:r>
            <w:r w:rsidR="004C01A8" w:rsidRPr="00AF550A">
              <w:rPr>
                <w:rFonts w:ascii="Calibri" w:hAnsi="Calibri" w:cs="Calibri"/>
                <w:sz w:val="22"/>
                <w:szCs w:val="22"/>
              </w:rPr>
              <w:t>hiring team at [C]</w:t>
            </w:r>
            <w:r w:rsidRPr="00AF550A">
              <w:rPr>
                <w:rFonts w:ascii="Calibri" w:hAnsi="Calibri" w:cs="Calibri"/>
                <w:sz w:val="22"/>
                <w:szCs w:val="22"/>
              </w:rPr>
              <w:t>,</w:t>
            </w:r>
          </w:p>
          <w:p w14:paraId="3127B282" w14:textId="77777777" w:rsidR="002A3DC5" w:rsidRPr="00AF550A" w:rsidRDefault="002A3DC5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</w:p>
          <w:p w14:paraId="11BE27B6" w14:textId="01C58491" w:rsidR="00862259" w:rsidRPr="00AF550A" w:rsidRDefault="000E3E00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  <w:r w:rsidRPr="00AF550A">
              <w:rPr>
                <w:rFonts w:ascii="Calibri" w:hAnsi="Calibri" w:cs="Calibri"/>
                <w:sz w:val="22"/>
                <w:szCs w:val="22"/>
              </w:rPr>
              <w:t xml:space="preserve">With the utmost eagerness, I want to express my interest &amp; passion for the Software Developer position. As Enthusiastic and continuous learner &amp; </w:t>
            </w:r>
            <w:r w:rsidR="00F7599A" w:rsidRPr="00AF550A">
              <w:rPr>
                <w:rFonts w:ascii="Calibri" w:hAnsi="Calibri" w:cs="Calibri"/>
                <w:sz w:val="22"/>
                <w:szCs w:val="22"/>
              </w:rPr>
              <w:t>with strong product management skills</w:t>
            </w:r>
            <w:r w:rsidRPr="00AF550A">
              <w:rPr>
                <w:rFonts w:ascii="Calibri" w:hAnsi="Calibri" w:cs="Calibri"/>
                <w:sz w:val="22"/>
                <w:szCs w:val="22"/>
              </w:rPr>
              <w:t>, I know my skills and qualifications will make me an asset to the team.</w:t>
            </w:r>
          </w:p>
          <w:p w14:paraId="44462436" w14:textId="77777777" w:rsidR="000E3E00" w:rsidRPr="00AF550A" w:rsidRDefault="000E3E00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</w:p>
          <w:p w14:paraId="51E80C80" w14:textId="76F55722" w:rsidR="000E3E00" w:rsidRPr="00AF550A" w:rsidRDefault="000E3E00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  <w:r w:rsidRPr="00AF550A">
              <w:rPr>
                <w:rFonts w:ascii="Calibri" w:hAnsi="Calibri" w:cs="Calibri"/>
                <w:sz w:val="22"/>
                <w:szCs w:val="22"/>
              </w:rPr>
              <w:t xml:space="preserve">As you will find on my resume, I have had a variety of experiences with many different roles in software development, from my time at </w:t>
            </w:r>
            <w:proofErr w:type="spellStart"/>
            <w:r w:rsidRPr="00AF550A">
              <w:rPr>
                <w:rFonts w:ascii="Calibri" w:hAnsi="Calibri" w:cs="Calibri"/>
                <w:sz w:val="22"/>
                <w:szCs w:val="22"/>
              </w:rPr>
              <w:t>Navlakhi</w:t>
            </w:r>
            <w:proofErr w:type="spellEnd"/>
            <w:r w:rsidRPr="00AF550A">
              <w:rPr>
                <w:rFonts w:ascii="Calibri" w:hAnsi="Calibri" w:cs="Calibri"/>
                <w:sz w:val="22"/>
                <w:szCs w:val="22"/>
              </w:rPr>
              <w:t xml:space="preserve"> to my time at RUCI lab I am looking to make the next step in my career by leveraging my </w:t>
            </w:r>
            <w:r w:rsidR="004C01A8" w:rsidRPr="00AF550A">
              <w:rPr>
                <w:rFonts w:ascii="Calibri" w:hAnsi="Calibri" w:cs="Calibri"/>
                <w:sz w:val="22"/>
                <w:szCs w:val="22"/>
              </w:rPr>
              <w:t>software</w:t>
            </w:r>
            <w:r w:rsidR="00F7599A" w:rsidRPr="00AF550A">
              <w:rPr>
                <w:rFonts w:ascii="Calibri" w:hAnsi="Calibri" w:cs="Calibri"/>
                <w:sz w:val="22"/>
                <w:szCs w:val="22"/>
              </w:rPr>
              <w:t xml:space="preserve"> development experience </w:t>
            </w:r>
            <w:r w:rsidRPr="00AF550A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BA7B9E" w:rsidRPr="00AF550A">
              <w:rPr>
                <w:rFonts w:ascii="Calibri" w:hAnsi="Calibri" w:cs="Calibri"/>
                <w:sz w:val="22"/>
                <w:szCs w:val="22"/>
              </w:rPr>
              <w:t xml:space="preserve">build amazing internal </w:t>
            </w:r>
            <w:r w:rsidR="004C01A8" w:rsidRPr="00AF550A">
              <w:rPr>
                <w:rFonts w:ascii="Calibri" w:hAnsi="Calibri" w:cs="Calibri"/>
                <w:sz w:val="22"/>
                <w:szCs w:val="22"/>
              </w:rPr>
              <w:t>open-source</w:t>
            </w:r>
            <w:r w:rsidR="00BA7B9E" w:rsidRPr="00AF550A">
              <w:rPr>
                <w:rFonts w:ascii="Calibri" w:hAnsi="Calibri" w:cs="Calibri"/>
                <w:sz w:val="22"/>
                <w:szCs w:val="22"/>
              </w:rPr>
              <w:t xml:space="preserve"> tools to benefit the employees of</w:t>
            </w:r>
            <w:r w:rsidR="004C01A8" w:rsidRPr="00AF550A">
              <w:rPr>
                <w:rFonts w:ascii="Calibri" w:hAnsi="Calibri" w:cs="Calibri"/>
                <w:sz w:val="22"/>
                <w:szCs w:val="22"/>
              </w:rPr>
              <w:t xml:space="preserve"> [C].</w:t>
            </w:r>
          </w:p>
          <w:p w14:paraId="4E345F05" w14:textId="4CB6B279" w:rsidR="000E3E00" w:rsidRPr="00AF550A" w:rsidRDefault="00BA7B9E" w:rsidP="00D12619">
            <w:pPr>
              <w:tabs>
                <w:tab w:val="left" w:pos="1728"/>
              </w:tabs>
              <w:ind w:left="-506"/>
              <w:rPr>
                <w:rFonts w:ascii="Calibri" w:hAnsi="Calibri" w:cs="Calibri"/>
                <w:sz w:val="22"/>
                <w:szCs w:val="22"/>
              </w:rPr>
            </w:pPr>
            <w:r w:rsidRPr="00AF550A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385A4C01" w14:textId="2E2792A3" w:rsidR="000E3E00" w:rsidRPr="00AF550A" w:rsidRDefault="000E3E00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  <w:r w:rsidRPr="00AF550A">
              <w:rPr>
                <w:rFonts w:ascii="Calibri" w:hAnsi="Calibri" w:cs="Calibri"/>
                <w:sz w:val="22"/>
                <w:szCs w:val="22"/>
              </w:rPr>
              <w:t>Sincerely,</w:t>
            </w:r>
          </w:p>
          <w:p w14:paraId="5A9B4C71" w14:textId="56D3969F" w:rsidR="000E3E00" w:rsidRPr="00AF550A" w:rsidRDefault="002A3DC5" w:rsidP="00D12619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F550A">
              <w:rPr>
                <w:rFonts w:ascii="Calibri" w:hAnsi="Calibri" w:cs="Calibri"/>
                <w:sz w:val="22"/>
                <w:szCs w:val="22"/>
              </w:rPr>
              <w:t>Parth</w:t>
            </w:r>
            <w:proofErr w:type="spellEnd"/>
            <w:r w:rsidRPr="00AF550A">
              <w:rPr>
                <w:rFonts w:ascii="Calibri" w:hAnsi="Calibri" w:cs="Calibri"/>
                <w:sz w:val="22"/>
                <w:szCs w:val="22"/>
              </w:rPr>
              <w:t xml:space="preserve"> Jain</w:t>
            </w:r>
          </w:p>
          <w:p w14:paraId="47494713" w14:textId="77777777" w:rsidR="005F29A2" w:rsidRPr="00AF550A" w:rsidRDefault="005F29A2" w:rsidP="00D12619">
            <w:pPr>
              <w:spacing w:line="276" w:lineRule="auto"/>
              <w:ind w:left="-326" w:right="-417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2619" w:rsidRPr="00AF550A" w14:paraId="2A0883FB" w14:textId="77777777" w:rsidTr="00D12619">
        <w:trPr>
          <w:trHeight w:val="4558"/>
          <w:jc w:val="center"/>
        </w:trPr>
        <w:tc>
          <w:tcPr>
            <w:tcW w:w="3780" w:type="dxa"/>
            <w:shd w:val="clear" w:color="auto" w:fill="auto"/>
          </w:tcPr>
          <w:p w14:paraId="50538726" w14:textId="77777777" w:rsidR="009551D0" w:rsidRPr="00AF550A" w:rsidRDefault="009551D0" w:rsidP="00E0727E">
            <w:pPr>
              <w:pStyle w:val="Heading2"/>
              <w:rPr>
                <w:rFonts w:ascii="Calibri" w:hAnsi="Calibri" w:cs="Calibri"/>
                <w:szCs w:val="20"/>
              </w:rPr>
            </w:pPr>
          </w:p>
        </w:tc>
        <w:tc>
          <w:tcPr>
            <w:tcW w:w="7019" w:type="dxa"/>
            <w:vMerge/>
            <w:shd w:val="clear" w:color="auto" w:fill="auto"/>
          </w:tcPr>
          <w:p w14:paraId="2F74AC73" w14:textId="77777777" w:rsidR="009551D0" w:rsidRPr="00AF550A" w:rsidRDefault="009551D0" w:rsidP="00D12619">
            <w:pPr>
              <w:ind w:left="-326"/>
              <w:rPr>
                <w:rFonts w:ascii="Calibri" w:hAnsi="Calibri" w:cs="Calibri"/>
                <w:szCs w:val="20"/>
              </w:rPr>
            </w:pPr>
          </w:p>
        </w:tc>
      </w:tr>
    </w:tbl>
    <w:p w14:paraId="7ACDFC7D" w14:textId="31748B83" w:rsidR="005226A0" w:rsidRPr="00AF550A" w:rsidRDefault="005226A0" w:rsidP="000E3E00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sectPr w:rsidR="005226A0" w:rsidRPr="00AF550A" w:rsidSect="00C20CA6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7DCD" w14:textId="77777777" w:rsidR="00C20CA6" w:rsidRDefault="00C20CA6" w:rsidP="00BA3E51">
      <w:r>
        <w:separator/>
      </w:r>
    </w:p>
  </w:endnote>
  <w:endnote w:type="continuationSeparator" w:id="0">
    <w:p w14:paraId="5D095E1F" w14:textId="77777777" w:rsidR="00C20CA6" w:rsidRDefault="00C20CA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6BD6" w14:textId="77777777" w:rsidR="00C20CA6" w:rsidRDefault="00C20CA6" w:rsidP="00BA3E51">
      <w:r>
        <w:separator/>
      </w:r>
    </w:p>
  </w:footnote>
  <w:footnote w:type="continuationSeparator" w:id="0">
    <w:p w14:paraId="4F7B5A39" w14:textId="77777777" w:rsidR="00C20CA6" w:rsidRDefault="00C20CA6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659"/>
    <w:multiLevelType w:val="hybridMultilevel"/>
    <w:tmpl w:val="CD9A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6769"/>
    <w:multiLevelType w:val="hybridMultilevel"/>
    <w:tmpl w:val="8C9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F2BBD"/>
    <w:multiLevelType w:val="hybridMultilevel"/>
    <w:tmpl w:val="BBF2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905C0"/>
    <w:multiLevelType w:val="hybridMultilevel"/>
    <w:tmpl w:val="724E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5"/>
  </w:num>
  <w:num w:numId="2" w16cid:durableId="230308049">
    <w:abstractNumId w:val="3"/>
  </w:num>
  <w:num w:numId="3" w16cid:durableId="1814103971">
    <w:abstractNumId w:val="7"/>
  </w:num>
  <w:num w:numId="4" w16cid:durableId="1357460308">
    <w:abstractNumId w:val="2"/>
  </w:num>
  <w:num w:numId="5" w16cid:durableId="237717678">
    <w:abstractNumId w:val="8"/>
  </w:num>
  <w:num w:numId="6" w16cid:durableId="1015350932">
    <w:abstractNumId w:val="1"/>
  </w:num>
  <w:num w:numId="7" w16cid:durableId="1549877811">
    <w:abstractNumId w:val="6"/>
  </w:num>
  <w:num w:numId="8" w16cid:durableId="576091880">
    <w:abstractNumId w:val="0"/>
  </w:num>
  <w:num w:numId="9" w16cid:durableId="596014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3"/>
    <w:rsid w:val="00021DEC"/>
    <w:rsid w:val="00041F8A"/>
    <w:rsid w:val="00045F2E"/>
    <w:rsid w:val="00055BBC"/>
    <w:rsid w:val="00067C75"/>
    <w:rsid w:val="00072B26"/>
    <w:rsid w:val="00073BF3"/>
    <w:rsid w:val="00077FEB"/>
    <w:rsid w:val="00081B51"/>
    <w:rsid w:val="000A6E00"/>
    <w:rsid w:val="000B224D"/>
    <w:rsid w:val="000C7293"/>
    <w:rsid w:val="000D3891"/>
    <w:rsid w:val="000D56F3"/>
    <w:rsid w:val="000E3E00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E7B57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745CF"/>
    <w:rsid w:val="00293BB8"/>
    <w:rsid w:val="002954B8"/>
    <w:rsid w:val="002A3DC5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2C3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1138B"/>
    <w:rsid w:val="00430D9E"/>
    <w:rsid w:val="00442A0E"/>
    <w:rsid w:val="00443C70"/>
    <w:rsid w:val="00451728"/>
    <w:rsid w:val="004675A1"/>
    <w:rsid w:val="00471EA5"/>
    <w:rsid w:val="00472FA9"/>
    <w:rsid w:val="00476E16"/>
    <w:rsid w:val="00487798"/>
    <w:rsid w:val="00487FBF"/>
    <w:rsid w:val="00490100"/>
    <w:rsid w:val="0049562B"/>
    <w:rsid w:val="004A4C74"/>
    <w:rsid w:val="004C01A8"/>
    <w:rsid w:val="004C30CA"/>
    <w:rsid w:val="004D4E80"/>
    <w:rsid w:val="004E5226"/>
    <w:rsid w:val="004E6AB2"/>
    <w:rsid w:val="004E6BD3"/>
    <w:rsid w:val="004E70E8"/>
    <w:rsid w:val="004E7E72"/>
    <w:rsid w:val="00520C5D"/>
    <w:rsid w:val="005226A0"/>
    <w:rsid w:val="00535F87"/>
    <w:rsid w:val="00537B44"/>
    <w:rsid w:val="00546512"/>
    <w:rsid w:val="00555B49"/>
    <w:rsid w:val="005566E7"/>
    <w:rsid w:val="00560C7D"/>
    <w:rsid w:val="00564622"/>
    <w:rsid w:val="00577416"/>
    <w:rsid w:val="00594E94"/>
    <w:rsid w:val="005A09D5"/>
    <w:rsid w:val="005A0FCC"/>
    <w:rsid w:val="005A3E0B"/>
    <w:rsid w:val="005B00C4"/>
    <w:rsid w:val="005B176D"/>
    <w:rsid w:val="005B3227"/>
    <w:rsid w:val="005E6EA4"/>
    <w:rsid w:val="005E77B1"/>
    <w:rsid w:val="005F29A2"/>
    <w:rsid w:val="00613595"/>
    <w:rsid w:val="00614475"/>
    <w:rsid w:val="006175E6"/>
    <w:rsid w:val="00645019"/>
    <w:rsid w:val="00657EEC"/>
    <w:rsid w:val="0066703E"/>
    <w:rsid w:val="0067056E"/>
    <w:rsid w:val="0068094B"/>
    <w:rsid w:val="00686284"/>
    <w:rsid w:val="006B1A80"/>
    <w:rsid w:val="006B2490"/>
    <w:rsid w:val="006F214C"/>
    <w:rsid w:val="006F6425"/>
    <w:rsid w:val="00716542"/>
    <w:rsid w:val="007172CF"/>
    <w:rsid w:val="007337AD"/>
    <w:rsid w:val="0073402D"/>
    <w:rsid w:val="00755988"/>
    <w:rsid w:val="00780ADA"/>
    <w:rsid w:val="00792D43"/>
    <w:rsid w:val="007B0B30"/>
    <w:rsid w:val="007B30FE"/>
    <w:rsid w:val="007B7A61"/>
    <w:rsid w:val="007E1FA8"/>
    <w:rsid w:val="007E6083"/>
    <w:rsid w:val="007F18EF"/>
    <w:rsid w:val="00800E14"/>
    <w:rsid w:val="00801861"/>
    <w:rsid w:val="00812951"/>
    <w:rsid w:val="0081352A"/>
    <w:rsid w:val="00820B7B"/>
    <w:rsid w:val="008226FA"/>
    <w:rsid w:val="00832245"/>
    <w:rsid w:val="0083727B"/>
    <w:rsid w:val="00855181"/>
    <w:rsid w:val="00862259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070C3"/>
    <w:rsid w:val="00914419"/>
    <w:rsid w:val="009551D0"/>
    <w:rsid w:val="00962E61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46AC1"/>
    <w:rsid w:val="00A574EC"/>
    <w:rsid w:val="00A66A59"/>
    <w:rsid w:val="00A83E7B"/>
    <w:rsid w:val="00A926C1"/>
    <w:rsid w:val="00AB7FE5"/>
    <w:rsid w:val="00AC1E5A"/>
    <w:rsid w:val="00AD29B8"/>
    <w:rsid w:val="00AD55A5"/>
    <w:rsid w:val="00AF3B03"/>
    <w:rsid w:val="00AF550A"/>
    <w:rsid w:val="00B14E21"/>
    <w:rsid w:val="00B23534"/>
    <w:rsid w:val="00B2424A"/>
    <w:rsid w:val="00B24EA4"/>
    <w:rsid w:val="00B431B6"/>
    <w:rsid w:val="00B54AD3"/>
    <w:rsid w:val="00B57010"/>
    <w:rsid w:val="00B62B99"/>
    <w:rsid w:val="00B643D0"/>
    <w:rsid w:val="00B71E93"/>
    <w:rsid w:val="00B82CA9"/>
    <w:rsid w:val="00B87E22"/>
    <w:rsid w:val="00B91EB2"/>
    <w:rsid w:val="00BA15D5"/>
    <w:rsid w:val="00BA3E51"/>
    <w:rsid w:val="00BA7B9E"/>
    <w:rsid w:val="00BB3142"/>
    <w:rsid w:val="00BB7A6A"/>
    <w:rsid w:val="00BD6049"/>
    <w:rsid w:val="00C155FC"/>
    <w:rsid w:val="00C20CA6"/>
    <w:rsid w:val="00C45ADE"/>
    <w:rsid w:val="00C532FC"/>
    <w:rsid w:val="00C713C3"/>
    <w:rsid w:val="00C75D84"/>
    <w:rsid w:val="00C857CB"/>
    <w:rsid w:val="00CA5CD9"/>
    <w:rsid w:val="00CB4E2E"/>
    <w:rsid w:val="00CC25BF"/>
    <w:rsid w:val="00CC5ED4"/>
    <w:rsid w:val="00CE045A"/>
    <w:rsid w:val="00CF4E31"/>
    <w:rsid w:val="00CF7E0B"/>
    <w:rsid w:val="00D04093"/>
    <w:rsid w:val="00D060DA"/>
    <w:rsid w:val="00D0794D"/>
    <w:rsid w:val="00D12619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140D9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EB4297"/>
    <w:rsid w:val="00F10C4A"/>
    <w:rsid w:val="00F36875"/>
    <w:rsid w:val="00F51E3E"/>
    <w:rsid w:val="00F53B71"/>
    <w:rsid w:val="00F5786D"/>
    <w:rsid w:val="00F653A6"/>
    <w:rsid w:val="00F716E1"/>
    <w:rsid w:val="00F7599A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E60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rsid w:val="006B24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86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97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175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8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267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097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1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7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956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04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9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5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inkedin.com/in/parthhja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rth.hc.jain@rutgers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rthjain/Library/Group%20Containers/UBF8T346G9.Office/User%20Content.localized/Templates.localized/Parth%20Jain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881143-E2CF-49AA-A720-BAEB649BC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2CF29-1D9D-4960-83E9-2B2D82560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1105836-9EFD-4CE3-B4B7-AE9C50A22C4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Parth Jain Cover Letter.dotx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2023-09-08T07:58:00Z</dcterms:created>
  <dcterms:modified xsi:type="dcterms:W3CDTF">2024-03-20T04:39:00Z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